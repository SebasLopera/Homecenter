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05" w:rsidRDefault="0042252A">
      <w:pPr>
        <w:pStyle w:val="Ttulo"/>
        <w:jc w:val="right"/>
      </w:pPr>
      <w:r>
        <w:t>HC Responsable</w:t>
      </w:r>
    </w:p>
    <w:p w:rsidR="00651B3A" w:rsidRPr="00A61335" w:rsidRDefault="0042252A">
      <w:pPr>
        <w:pStyle w:val="Ttulo"/>
        <w:jc w:val="right"/>
      </w:pPr>
      <w:r>
        <w:t>Página web con indicadores de Responsabilidad Social de la Empresa Homecenter Armenia</w:t>
      </w:r>
    </w:p>
    <w:p w:rsidR="00651B3A" w:rsidRPr="007C66DB" w:rsidRDefault="001F23B7">
      <w:pPr>
        <w:pStyle w:val="Ttulo"/>
        <w:jc w:val="right"/>
        <w:rPr>
          <w:lang w:val="en-US"/>
        </w:rPr>
      </w:pPr>
      <w:fldSimple w:instr=" TITLE  \* MERGEFORMAT ">
        <w:r w:rsidR="00953C22" w:rsidRPr="007C66DB">
          <w:rPr>
            <w:lang w:val="en-US"/>
          </w:rPr>
          <w:t>Visión</w:t>
        </w:r>
      </w:fldSimple>
    </w:p>
    <w:p w:rsidR="00651B3A" w:rsidRPr="007C66DB" w:rsidRDefault="00651B3A">
      <w:pPr>
        <w:pStyle w:val="Ttulo"/>
        <w:jc w:val="right"/>
        <w:rPr>
          <w:lang w:val="en-US"/>
        </w:rPr>
      </w:pPr>
    </w:p>
    <w:p w:rsidR="00651B3A" w:rsidRPr="007C66DB" w:rsidRDefault="00953C22">
      <w:pPr>
        <w:pStyle w:val="Ttulo"/>
        <w:jc w:val="right"/>
        <w:rPr>
          <w:sz w:val="28"/>
          <w:lang w:val="en-US"/>
        </w:rPr>
      </w:pPr>
      <w:r w:rsidRPr="007C66DB">
        <w:rPr>
          <w:sz w:val="28"/>
          <w:lang w:val="en-US"/>
        </w:rPr>
        <w:t>Versión</w:t>
      </w:r>
      <w:r w:rsidR="008E157C">
        <w:rPr>
          <w:sz w:val="28"/>
          <w:lang w:val="en-US"/>
        </w:rPr>
        <w:t>&lt;2</w:t>
      </w:r>
      <w:r w:rsidR="00856C35" w:rsidRPr="007C66DB">
        <w:rPr>
          <w:sz w:val="28"/>
          <w:lang w:val="en-US"/>
        </w:rPr>
        <w:t>.0&gt;</w:t>
      </w:r>
    </w:p>
    <w:p w:rsidR="00651B3A" w:rsidRPr="007C66DB" w:rsidRDefault="00651B3A">
      <w:pPr>
        <w:pStyle w:val="Ttulo"/>
        <w:rPr>
          <w:sz w:val="28"/>
          <w:lang w:val="en-US"/>
        </w:rPr>
      </w:pPr>
    </w:p>
    <w:p w:rsidR="00651B3A" w:rsidRPr="007C66DB" w:rsidRDefault="00651B3A">
      <w:pPr>
        <w:rPr>
          <w:lang w:val="en-US"/>
        </w:rPr>
      </w:pPr>
    </w:p>
    <w:p w:rsidR="00651B3A" w:rsidRPr="007C66DB" w:rsidRDefault="00651B3A">
      <w:pPr>
        <w:rPr>
          <w:lang w:val="en-US"/>
        </w:rPr>
        <w:sectPr w:rsidR="00651B3A" w:rsidRPr="007C66D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Default="00856C35">
      <w:pPr>
        <w:pStyle w:val="Ttulo"/>
        <w:rPr>
          <w:lang w:val="en-US"/>
        </w:rPr>
      </w:pPr>
      <w:r w:rsidRPr="007C66DB">
        <w:rPr>
          <w:lang w:val="en-US"/>
        </w:rPr>
        <w:lastRenderedPageBreak/>
        <w:t>Revision History</w:t>
      </w:r>
    </w:p>
    <w:p w:rsidR="0042252A" w:rsidRDefault="0042252A" w:rsidP="0042252A">
      <w:pPr>
        <w:rPr>
          <w:lang w:val="en-US"/>
        </w:rPr>
      </w:pPr>
    </w:p>
    <w:p w:rsidR="0042252A" w:rsidRPr="0042252A" w:rsidRDefault="0042252A" w:rsidP="0042252A">
      <w:pPr>
        <w:rPr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51B3A" w:rsidTr="00753551"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1335" w:rsidTr="00753551">
        <w:tc>
          <w:tcPr>
            <w:tcW w:w="2304" w:type="dxa"/>
          </w:tcPr>
          <w:p w:rsidR="00A61335" w:rsidRPr="00C73FD3" w:rsidRDefault="0042252A" w:rsidP="00A61335">
            <w:pPr>
              <w:pStyle w:val="Tabletext"/>
            </w:pPr>
            <w:r>
              <w:t>06/09</w:t>
            </w:r>
            <w:r w:rsidR="00A61335" w:rsidRPr="00C73FD3">
              <w:t>/201</w:t>
            </w:r>
            <w:r w:rsidR="00995744">
              <w:t>6</w:t>
            </w:r>
          </w:p>
        </w:tc>
        <w:tc>
          <w:tcPr>
            <w:tcW w:w="1152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1.0</w:t>
            </w:r>
          </w:p>
        </w:tc>
        <w:tc>
          <w:tcPr>
            <w:tcW w:w="3744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Documento donde se evidencia la visión del proyect</w:t>
            </w:r>
            <w:r>
              <w:t xml:space="preserve">o, interesados y usuarios finales </w:t>
            </w:r>
          </w:p>
        </w:tc>
        <w:tc>
          <w:tcPr>
            <w:tcW w:w="2304" w:type="dxa"/>
          </w:tcPr>
          <w:p w:rsidR="00445F05" w:rsidRDefault="0042252A" w:rsidP="00A61335">
            <w:pPr>
              <w:pStyle w:val="Tabletext"/>
            </w:pPr>
            <w:r>
              <w:t>Fredy Sebastián Lopera Orozco</w:t>
            </w:r>
          </w:p>
          <w:p w:rsidR="0042252A" w:rsidRPr="00C73FD3" w:rsidRDefault="0042252A" w:rsidP="00A61335">
            <w:pPr>
              <w:pStyle w:val="Tabletext"/>
            </w:pPr>
            <w:r>
              <w:t>Cristhian Morales</w:t>
            </w:r>
          </w:p>
        </w:tc>
      </w:tr>
      <w:tr w:rsidR="00651B3A" w:rsidTr="00753551">
        <w:tc>
          <w:tcPr>
            <w:tcW w:w="2304" w:type="dxa"/>
          </w:tcPr>
          <w:p w:rsidR="00651B3A" w:rsidRDefault="008E157C">
            <w:pPr>
              <w:pStyle w:val="Tabletext"/>
            </w:pPr>
            <w:r>
              <w:t>02/10/2016</w:t>
            </w:r>
          </w:p>
        </w:tc>
        <w:tc>
          <w:tcPr>
            <w:tcW w:w="1152" w:type="dxa"/>
          </w:tcPr>
          <w:p w:rsidR="00651B3A" w:rsidRDefault="008E157C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651B3A" w:rsidRDefault="008E157C">
            <w:pPr>
              <w:pStyle w:val="Tabletext"/>
            </w:pPr>
            <w:r>
              <w:t>Revisión de redacción: Hacia quién va dirigido el proyecto</w:t>
            </w:r>
          </w:p>
        </w:tc>
        <w:tc>
          <w:tcPr>
            <w:tcW w:w="2304" w:type="dxa"/>
          </w:tcPr>
          <w:p w:rsidR="00651B3A" w:rsidRDefault="00651B3A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</w:tbl>
    <w:p w:rsidR="00651B3A" w:rsidRDefault="00651B3A"/>
    <w:p w:rsidR="00651B3A" w:rsidRPr="00995744" w:rsidRDefault="00856C35">
      <w:pPr>
        <w:pStyle w:val="Ttulo"/>
        <w:rPr>
          <w:lang w:val="en-US"/>
        </w:rPr>
      </w:pPr>
      <w:r w:rsidRPr="00DA32F4">
        <w:br w:type="page"/>
      </w:r>
      <w:r w:rsidR="00DA32F4">
        <w:rPr>
          <w:lang w:val="en-US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416708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7F85" w:rsidRPr="0042252A" w:rsidRDefault="00BC7F85">
          <w:pPr>
            <w:pStyle w:val="TtulodeTDC"/>
            <w:rPr>
              <w:b/>
              <w:color w:val="auto"/>
            </w:rPr>
          </w:pPr>
          <w:r w:rsidRPr="0042252A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BC7F85" w:rsidRDefault="001F23B7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1F23B7">
            <w:fldChar w:fldCharType="begin"/>
          </w:r>
          <w:r w:rsidR="00BC7F85">
            <w:instrText xml:space="preserve"> TOC \o "1-3" \h \z \u </w:instrText>
          </w:r>
          <w:r w:rsidRPr="001F23B7">
            <w:fldChar w:fldCharType="separate"/>
          </w:r>
          <w:hyperlink w:anchor="_Toc443831931" w:history="1">
            <w:r w:rsidR="00BC7F85" w:rsidRPr="00F86488">
              <w:rPr>
                <w:rStyle w:val="Hipervnculo"/>
                <w:noProof/>
              </w:rPr>
              <w:t>1.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Introducción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2" w:history="1">
            <w:r w:rsidR="00BC7F85" w:rsidRPr="00F86488">
              <w:rPr>
                <w:rStyle w:val="Hipervnculo"/>
                <w:noProof/>
              </w:rPr>
              <w:t>1.1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Referencias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3" w:history="1">
            <w:r w:rsidR="00BC7F85" w:rsidRPr="00F86488">
              <w:rPr>
                <w:rStyle w:val="Hipervnculo"/>
                <w:noProof/>
              </w:rPr>
              <w:t>2.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Posicionamiento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4" w:history="1">
            <w:r w:rsidR="00BC7F85" w:rsidRPr="00F86488">
              <w:rPr>
                <w:rStyle w:val="Hipervnculo"/>
                <w:noProof/>
              </w:rPr>
              <w:t>2.1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Planteamiento del problema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5" w:history="1">
            <w:r w:rsidR="00BC7F85" w:rsidRPr="00F86488">
              <w:rPr>
                <w:rStyle w:val="Hipervnculo"/>
                <w:noProof/>
              </w:rPr>
              <w:t>2.2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Sentencia que define la posición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6" w:history="1">
            <w:r w:rsidR="00BC7F85" w:rsidRPr="00F86488">
              <w:rPr>
                <w:rStyle w:val="Hipervnculo"/>
                <w:noProof/>
              </w:rPr>
              <w:t>3.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Descripción de la parte interesada y los usuarios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7" w:history="1">
            <w:r w:rsidR="00BC7F85" w:rsidRPr="00F86488">
              <w:rPr>
                <w:rStyle w:val="Hipervnculo"/>
                <w:noProof/>
              </w:rPr>
              <w:t>3.1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Resumen de la parte interesada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8" w:history="1">
            <w:r w:rsidR="00BC7F85" w:rsidRPr="00F86488">
              <w:rPr>
                <w:rStyle w:val="Hipervnculo"/>
                <w:noProof/>
              </w:rPr>
              <w:t>3.2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Resumen de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9" w:history="1">
            <w:r w:rsidR="00BC7F85" w:rsidRPr="00F86488">
              <w:rPr>
                <w:rStyle w:val="Hipervnculo"/>
                <w:noProof/>
              </w:rPr>
              <w:t>3.3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Entorno de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0" w:history="1">
            <w:r w:rsidR="00BC7F85" w:rsidRPr="00F86488">
              <w:rPr>
                <w:rStyle w:val="Hipervnculo"/>
                <w:noProof/>
              </w:rPr>
              <w:t>3.4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Necesidades clave de la parte interesada o del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1" w:history="1">
            <w:r w:rsidR="00BC7F85" w:rsidRPr="00F86488">
              <w:rPr>
                <w:rStyle w:val="Hipervnculo"/>
                <w:noProof/>
              </w:rPr>
              <w:t>3.5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Alternativas y competencia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2" w:history="1">
            <w:r w:rsidR="00BC7F85" w:rsidRPr="00F86488">
              <w:rPr>
                <w:rStyle w:val="Hipervnculo"/>
                <w:noProof/>
              </w:rPr>
              <w:t>4.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Visión general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3" w:history="1">
            <w:r w:rsidR="00BC7F85" w:rsidRPr="00F86488">
              <w:rPr>
                <w:rStyle w:val="Hipervnculo"/>
                <w:noProof/>
              </w:rPr>
              <w:t>4.1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Perspectiva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4" w:history="1">
            <w:r w:rsidR="00BC7F85" w:rsidRPr="00F86488">
              <w:rPr>
                <w:rStyle w:val="Hipervnculo"/>
                <w:noProof/>
              </w:rPr>
              <w:t>4.2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Suposiciones y dependencias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5" w:history="1">
            <w:r w:rsidR="00BC7F85" w:rsidRPr="00F86488">
              <w:rPr>
                <w:rStyle w:val="Hipervnculo"/>
                <w:noProof/>
              </w:rPr>
              <w:t>5.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Características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1F23B7">
          <w:r>
            <w:rPr>
              <w:b/>
              <w:bCs/>
              <w:lang w:val="es-ES"/>
            </w:rPr>
            <w:fldChar w:fldCharType="end"/>
          </w:r>
        </w:p>
      </w:sdtContent>
    </w:sdt>
    <w:p w:rsidR="00651B3A" w:rsidRDefault="00856C35">
      <w:pPr>
        <w:pStyle w:val="Ttulo"/>
      </w:pPr>
      <w:r w:rsidRPr="00995744">
        <w:rPr>
          <w:lang w:val="en-US"/>
        </w:rPr>
        <w:br w:type="page"/>
      </w:r>
      <w:fldSimple w:instr=" TITLE  \* MERGEFORMAT ">
        <w:r w:rsidR="00BA5E51">
          <w:t>Visió</w:t>
        </w:r>
        <w:r w:rsidR="00A61335">
          <w:t>n</w:t>
        </w:r>
      </w:fldSimple>
    </w:p>
    <w:p w:rsidR="00651B3A" w:rsidRDefault="00856C35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43831931"/>
      <w:bookmarkStart w:id="5" w:name="_Toc436203377"/>
      <w:bookmarkStart w:id="6" w:name="_Toc452813577"/>
      <w:r>
        <w:t>Introduc</w:t>
      </w:r>
      <w:bookmarkEnd w:id="0"/>
      <w:bookmarkEnd w:id="1"/>
      <w:bookmarkEnd w:id="2"/>
      <w:bookmarkEnd w:id="3"/>
      <w:r w:rsidR="00BA5E51">
        <w:t>ción</w:t>
      </w:r>
      <w:bookmarkEnd w:id="4"/>
    </w:p>
    <w:p w:rsidR="00445F05" w:rsidRDefault="00445F05" w:rsidP="00BA14CC">
      <w:pPr>
        <w:rPr>
          <w:i/>
        </w:rPr>
      </w:pPr>
      <w:bookmarkStart w:id="7" w:name="_Toc456598590"/>
      <w:bookmarkStart w:id="8" w:name="_Toc456600921"/>
      <w:bookmarkStart w:id="9" w:name="_Toc512930905"/>
      <w:bookmarkStart w:id="10" w:name="_Toc524313334"/>
    </w:p>
    <w:p w:rsidR="00445F05" w:rsidRPr="0042252A" w:rsidRDefault="00445F05" w:rsidP="0042252A">
      <w:pPr>
        <w:jc w:val="both"/>
      </w:pPr>
      <w:r w:rsidRPr="0042252A">
        <w:t xml:space="preserve">En </w:t>
      </w:r>
      <w:r w:rsidR="0042252A">
        <w:t>el siguiente</w:t>
      </w:r>
      <w:r w:rsidR="00FF3C55">
        <w:t xml:space="preserve"> documento se describirá de manera concisa y clara</w:t>
      </w:r>
      <w:r w:rsidRPr="0042252A">
        <w:t xml:space="preserve"> la información involucrada en el proyecto</w:t>
      </w:r>
      <w:r w:rsidR="00FF3C55">
        <w:t xml:space="preserve"> HC Responsable</w:t>
      </w:r>
      <w:r w:rsidRPr="0042252A">
        <w:t>, donde se describirá el problema, las consecuencias, lo que se quiere lograr con la solución y los involucrados en el proyecto.</w:t>
      </w:r>
    </w:p>
    <w:p w:rsidR="0042252A" w:rsidRPr="00BA14CC" w:rsidRDefault="0042252A" w:rsidP="00BA14CC">
      <w:pPr>
        <w:rPr>
          <w:i/>
        </w:rPr>
      </w:pPr>
    </w:p>
    <w:p w:rsidR="00651B3A" w:rsidRDefault="00856C35">
      <w:pPr>
        <w:pStyle w:val="Ttulo2"/>
      </w:pPr>
      <w:bookmarkStart w:id="11" w:name="_Toc443831932"/>
      <w:r>
        <w:t>Referenc</w:t>
      </w:r>
      <w:bookmarkEnd w:id="7"/>
      <w:bookmarkEnd w:id="8"/>
      <w:bookmarkEnd w:id="9"/>
      <w:bookmarkEnd w:id="10"/>
      <w:r w:rsidR="00BA5E51">
        <w:t>ias</w:t>
      </w:r>
      <w:bookmarkEnd w:id="11"/>
    </w:p>
    <w:p w:rsidR="00660632" w:rsidRDefault="00660632" w:rsidP="00660632"/>
    <w:p w:rsidR="00DA32F4" w:rsidRDefault="00FF3C55" w:rsidP="00FF3C55">
      <w:pPr>
        <w:pStyle w:val="Prrafodelista"/>
      </w:pPr>
      <w:r>
        <w:t>Cartilla: “Informe de Gestión Ambiental 2015” Homecenter.</w:t>
      </w:r>
    </w:p>
    <w:p w:rsidR="00FF3C55" w:rsidRPr="00660632" w:rsidRDefault="00FF3C55" w:rsidP="00FF3C55">
      <w:pPr>
        <w:pStyle w:val="Prrafodelista"/>
      </w:pPr>
    </w:p>
    <w:p w:rsidR="00651B3A" w:rsidRDefault="00856C35">
      <w:pPr>
        <w:pStyle w:val="Ttulo1"/>
      </w:pPr>
      <w:bookmarkStart w:id="12" w:name="_Toc512930906"/>
      <w:bookmarkStart w:id="13" w:name="_Toc524313335"/>
      <w:bookmarkStart w:id="14" w:name="_Toc443831933"/>
      <w:r>
        <w:t>Posi</w:t>
      </w:r>
      <w:bookmarkEnd w:id="5"/>
      <w:bookmarkEnd w:id="6"/>
      <w:bookmarkEnd w:id="12"/>
      <w:bookmarkEnd w:id="13"/>
      <w:r w:rsidR="00BA5E51">
        <w:t>cionamiento</w:t>
      </w:r>
      <w:bookmarkEnd w:id="14"/>
    </w:p>
    <w:p w:rsidR="00FF3C55" w:rsidRPr="00FF3C55" w:rsidRDefault="00FF3C55" w:rsidP="00FF3C55"/>
    <w:p w:rsidR="00651B3A" w:rsidRDefault="00BA5E51">
      <w:pPr>
        <w:pStyle w:val="Ttulo2"/>
      </w:pPr>
      <w:bookmarkStart w:id="15" w:name="_Toc443831934"/>
      <w:r>
        <w:t>Planteamiento del problema</w:t>
      </w:r>
      <w:bookmarkEnd w:id="15"/>
    </w:p>
    <w:p w:rsidR="00651B3A" w:rsidRDefault="00651B3A" w:rsidP="00882120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3052"/>
        <w:gridCol w:w="5363"/>
      </w:tblGrid>
      <w:tr w:rsidR="00651B3A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El problema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BA5E51" w:rsidP="00882120">
            <w:pPr>
              <w:pStyle w:val="InfoBlue"/>
              <w:rPr>
                <w:i/>
              </w:rPr>
            </w:pPr>
            <w:r w:rsidRPr="00FF3C55">
              <w:t>Actualmente</w:t>
            </w:r>
            <w:r w:rsidR="00FF3C55">
              <w:t xml:space="preserve">, la empresa Homecenter Armenia no cuenta con un adecuado canal de información por el cual pueda evidenciar a sus </w:t>
            </w:r>
            <w:r w:rsidR="00676749">
              <w:t>clientes o potenciales clientes</w:t>
            </w:r>
            <w:r w:rsidR="00FF3C55">
              <w:t>, todos los indicadores de Responsabilidad Social, así como los planes que se tienen al respecto.</w:t>
            </w:r>
          </w:p>
          <w:p w:rsidR="007C66DB" w:rsidRPr="00FF3C55" w:rsidRDefault="007C66DB" w:rsidP="00FF3C55">
            <w:pPr>
              <w:pStyle w:val="Textoindependiente"/>
              <w:ind w:left="0"/>
              <w:jc w:val="both"/>
            </w:pP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Afecta a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5936F7" w:rsidP="00882120">
            <w:pPr>
              <w:pStyle w:val="InfoBlue"/>
              <w:rPr>
                <w:i/>
              </w:rPr>
            </w:pPr>
            <w:r w:rsidRPr="00FF3C55">
              <w:t xml:space="preserve">Este problema ocasiona que los </w:t>
            </w:r>
            <w:r w:rsidR="00FF3C55">
              <w:t>clientes no tengan conocimiento sobre las prácticas de Homecenter en cuanto a temas ambientales, sociales y laborales lo que disminuye la confianza de la gente en la empresa.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  <w:lang w:val="en-US"/>
              </w:rPr>
            </w:pPr>
            <w:r w:rsidRPr="00FF3C55">
              <w:rPr>
                <w:b/>
                <w:lang w:val="en-US"/>
              </w:rPr>
              <w:t>El impacto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asociado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es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DF06C3" w:rsidP="00882120">
            <w:pPr>
              <w:pStyle w:val="InfoBlue"/>
              <w:rPr>
                <w:i/>
              </w:rPr>
            </w:pPr>
            <w:r w:rsidRPr="00FF3C55">
              <w:t xml:space="preserve">Lo que se busca con </w:t>
            </w:r>
            <w:r w:rsidR="00FF3C55">
              <w:t>HC Responsable es que las personas tengan conocimiento sobre los planes de Homecenter en materia ambiental, disposición de desechos peligrosos, contribución social y clima laboral.</w:t>
            </w:r>
          </w:p>
        </w:tc>
      </w:tr>
      <w:tr w:rsidR="00651B3A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ind w:left="72"/>
              <w:rPr>
                <w:b/>
                <w:lang w:val="en-US"/>
              </w:rPr>
            </w:pPr>
            <w:r w:rsidRPr="00FF3C55">
              <w:rPr>
                <w:b/>
                <w:lang w:val="en-US"/>
              </w:rPr>
              <w:t>Una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solución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adecuada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sería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DF06C3" w:rsidP="00882120">
            <w:pPr>
              <w:pStyle w:val="InfoBlue"/>
              <w:rPr>
                <w:i/>
              </w:rPr>
            </w:pPr>
            <w:r w:rsidRPr="00FF3C55">
              <w:t xml:space="preserve">Al interactuar con </w:t>
            </w:r>
            <w:r w:rsidR="00FF3C55">
              <w:t xml:space="preserve">HC Responsable, se pretende que las personas sientan seguridad de comprar en una empresa que cumple con todos los lineamientos y le juega limpio al medio ambiente. Además es importante que las personas conozcan las responsabilidades que la empresa tiene con sus empleados y el impacto que una empresa de tal tamaño genera en la región. </w:t>
            </w:r>
          </w:p>
        </w:tc>
      </w:tr>
    </w:tbl>
    <w:p w:rsidR="00FF3C55" w:rsidRDefault="00FF3C55" w:rsidP="00FF3C55">
      <w:pPr>
        <w:pStyle w:val="Ttulo2"/>
        <w:numPr>
          <w:ilvl w:val="0"/>
          <w:numId w:val="0"/>
        </w:numPr>
        <w:ind w:left="720" w:hanging="720"/>
      </w:pPr>
      <w:bookmarkStart w:id="16" w:name="_Toc443831935"/>
    </w:p>
    <w:p w:rsidR="00FF3C55" w:rsidRDefault="00FF3C55" w:rsidP="00FF3C55"/>
    <w:p w:rsidR="00FF3C55" w:rsidRDefault="00FF3C55" w:rsidP="00FF3C55"/>
    <w:p w:rsidR="00FF3C55" w:rsidRDefault="00FF3C55" w:rsidP="00FF3C55"/>
    <w:p w:rsidR="00FF3C55" w:rsidRDefault="00FF3C55" w:rsidP="00FF3C55"/>
    <w:p w:rsidR="00FF3C55" w:rsidRDefault="00FF3C55" w:rsidP="00FF3C55"/>
    <w:p w:rsidR="00FF3C55" w:rsidRPr="00FF3C55" w:rsidRDefault="00FF3C55" w:rsidP="00FF3C55"/>
    <w:p w:rsidR="00651B3A" w:rsidRDefault="00DF249C">
      <w:pPr>
        <w:pStyle w:val="Ttulo2"/>
      </w:pPr>
      <w:r>
        <w:lastRenderedPageBreak/>
        <w:t>Sentencia que define la posición del producto</w:t>
      </w:r>
      <w:bookmarkEnd w:id="16"/>
    </w:p>
    <w:p w:rsidR="007F01AB" w:rsidRDefault="007F01AB" w:rsidP="007F01AB"/>
    <w:p w:rsidR="00651B3A" w:rsidRDefault="00651B3A" w:rsidP="00882120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51B3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E157C">
            <w:pPr>
              <w:pStyle w:val="InfoBlue"/>
              <w:rPr>
                <w:i/>
              </w:rPr>
            </w:pPr>
            <w:r>
              <w:t>HC R</w:t>
            </w:r>
            <w:r w:rsidR="008E157C">
              <w:t>esponsable está dirigido</w:t>
            </w:r>
            <w:r>
              <w:t xml:space="preserve"> a</w:t>
            </w:r>
            <w:r w:rsidR="008E157C">
              <w:t xml:space="preserve"> la empresa</w:t>
            </w:r>
            <w:r>
              <w:t xml:space="preserve"> Homecenter Armenia, </w:t>
            </w:r>
            <w:r w:rsidR="008E157C">
              <w:t xml:space="preserve">la cual requiere </w:t>
            </w:r>
            <w:r>
              <w:t>demostrar su compromiso con el medio ambiente, sus empleados y la región en general.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 xml:space="preserve">Que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AE3595" w:rsidP="00882120">
            <w:pPr>
              <w:pStyle w:val="InfoBlue"/>
              <w:rPr>
                <w:i/>
              </w:rPr>
            </w:pPr>
            <w:r w:rsidRPr="00FF3C55">
              <w:t xml:space="preserve">La necesidad es brindar una </w:t>
            </w:r>
            <w:r w:rsidR="00921C32">
              <w:t>herramienta que ayude a evidenciar los planes, proyectos e indicadores de responsabilidad social</w:t>
            </w:r>
            <w:r w:rsidRPr="00FF3C55">
              <w:t>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El  (nombre del producto</w:t>
            </w:r>
            <w:r w:rsidR="00856C35" w:rsidRPr="00FF3C55">
              <w:rPr>
                <w:b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82120">
            <w:pPr>
              <w:pStyle w:val="InfoBlue"/>
              <w:rPr>
                <w:i/>
              </w:rPr>
            </w:pPr>
            <w:r>
              <w:t>HC Responsable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Que hace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82120">
            <w:pPr>
              <w:pStyle w:val="InfoBlue"/>
              <w:rPr>
                <w:i/>
              </w:rPr>
            </w:pPr>
            <w:r>
              <w:t>Es una página web que sirve como vitrina para evidenciar los planes de Homecenter Armenia en cuanto a la parte ambiental, laboral y social</w:t>
            </w:r>
            <w:r w:rsidR="00AE3595" w:rsidRPr="00FF3C55">
              <w:t xml:space="preserve"> 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Pr="00FF3C55" w:rsidRDefault="00472FBF" w:rsidP="00FA199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A diferencia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FF3C55" w:rsidRDefault="00472FBF" w:rsidP="00882120">
            <w:pPr>
              <w:pStyle w:val="InfoBlue"/>
              <w:rPr>
                <w:i/>
              </w:rPr>
            </w:pPr>
            <w:r w:rsidRPr="00FF3C55">
              <w:t>L</w:t>
            </w:r>
            <w:r w:rsidR="00AE3595" w:rsidRPr="00FF3C55">
              <w:t>as c</w:t>
            </w:r>
            <w:r w:rsidR="00921C32">
              <w:t>artillas que son imperceptibles por los clientes y las personas de fuera.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Pr="00FF3C55" w:rsidRDefault="00472FBF" w:rsidP="00472FBF">
            <w:pPr>
              <w:pStyle w:val="Textoindependiente"/>
              <w:ind w:left="0"/>
              <w:rPr>
                <w:b/>
              </w:rPr>
            </w:pPr>
            <w:r w:rsidRPr="00FF3C55">
              <w:rPr>
                <w:b/>
              </w:rPr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FF3C55" w:rsidRDefault="00921C32" w:rsidP="00882120">
            <w:pPr>
              <w:pStyle w:val="InfoBlue"/>
              <w:rPr>
                <w:i/>
              </w:rPr>
            </w:pPr>
            <w:r>
              <w:t>HC Responsable permitirá informar a la gente sobre el impacto que genera Homecenter en una ciudad como Armenia.</w:t>
            </w:r>
          </w:p>
        </w:tc>
      </w:tr>
    </w:tbl>
    <w:p w:rsidR="00651B3A" w:rsidRDefault="00651B3A" w:rsidP="00882120">
      <w:pPr>
        <w:pStyle w:val="InfoBlue"/>
      </w:pPr>
    </w:p>
    <w:p w:rsidR="008E157C" w:rsidRPr="008E157C" w:rsidRDefault="008E157C" w:rsidP="008E157C">
      <w:pPr>
        <w:pStyle w:val="Textoindependiente"/>
      </w:pPr>
    </w:p>
    <w:p w:rsidR="00651B3A" w:rsidRDefault="00472FBF">
      <w:pPr>
        <w:pStyle w:val="Ttulo1"/>
      </w:pPr>
      <w:bookmarkStart w:id="17" w:name="_Toc443831936"/>
      <w:bookmarkStart w:id="18" w:name="_Toc436203381"/>
      <w:r>
        <w:t>Descripción de la parte interesada y los usuarios</w:t>
      </w:r>
      <w:bookmarkEnd w:id="17"/>
    </w:p>
    <w:p w:rsidR="00921C32" w:rsidRDefault="00921C32" w:rsidP="003F2E3F">
      <w:pPr>
        <w:rPr>
          <w:i/>
        </w:rPr>
      </w:pPr>
    </w:p>
    <w:p w:rsidR="003F2E3F" w:rsidRDefault="003F2E3F" w:rsidP="003F2E3F">
      <w:r w:rsidRPr="00921C32">
        <w:t>Los usuarios de la aplicación son:</w:t>
      </w:r>
    </w:p>
    <w:p w:rsidR="00921C32" w:rsidRDefault="00921C32" w:rsidP="003F2E3F"/>
    <w:p w:rsidR="00921C32" w:rsidRDefault="00331974" w:rsidP="00921C32">
      <w:pPr>
        <w:pStyle w:val="Prrafodelista"/>
        <w:numPr>
          <w:ilvl w:val="0"/>
          <w:numId w:val="36"/>
        </w:numPr>
      </w:pPr>
      <w:r>
        <w:t>Cliente: Gerencia y</w:t>
      </w:r>
      <w:r w:rsidR="00921C32">
        <w:t xml:space="preserve"> depa</w:t>
      </w:r>
      <w:r>
        <w:t>rtamento de prevención y pérdidas de Homecenter</w:t>
      </w:r>
    </w:p>
    <w:p w:rsidR="00921C32" w:rsidRDefault="00921C32" w:rsidP="00921C32">
      <w:pPr>
        <w:pStyle w:val="Prrafodelista"/>
        <w:numPr>
          <w:ilvl w:val="0"/>
          <w:numId w:val="36"/>
        </w:numPr>
      </w:pPr>
      <w:r>
        <w:t>Usuario: Cliente habitual de la empresa.</w:t>
      </w:r>
    </w:p>
    <w:p w:rsidR="00921C32" w:rsidRDefault="00921C32" w:rsidP="00921C32">
      <w:pPr>
        <w:pStyle w:val="Prrafodelista"/>
        <w:numPr>
          <w:ilvl w:val="0"/>
          <w:numId w:val="36"/>
        </w:numPr>
      </w:pPr>
      <w:r>
        <w:t>Usuario Potencial: Cliente futuro o usuario que se quiere impactar.</w:t>
      </w:r>
    </w:p>
    <w:p w:rsidR="00921C32" w:rsidRPr="00921C32" w:rsidRDefault="00921C32" w:rsidP="00921C32">
      <w:pPr>
        <w:pStyle w:val="Prrafodelista"/>
        <w:numPr>
          <w:ilvl w:val="0"/>
          <w:numId w:val="36"/>
        </w:numPr>
      </w:pPr>
      <w:r>
        <w:t>Equipo desarrollador: Son los encargados del desarrollo y control del proyecto</w:t>
      </w:r>
    </w:p>
    <w:p w:rsidR="009F34A1" w:rsidRDefault="009F34A1" w:rsidP="009F34A1">
      <w:pPr>
        <w:rPr>
          <w:i/>
        </w:rPr>
      </w:pPr>
    </w:p>
    <w:p w:rsidR="003F2E3F" w:rsidRPr="003F2E3F" w:rsidRDefault="003F2E3F" w:rsidP="003F2E3F">
      <w:pPr>
        <w:rPr>
          <w:i/>
        </w:rPr>
      </w:pPr>
    </w:p>
    <w:p w:rsidR="00651B3A" w:rsidRDefault="009A483A">
      <w:pPr>
        <w:pStyle w:val="Ttulo2"/>
      </w:pPr>
      <w:bookmarkStart w:id="19" w:name="_Toc443831937"/>
      <w:r>
        <w:t>Resumen de la parte interesada</w:t>
      </w:r>
      <w:bookmarkEnd w:id="19"/>
    </w:p>
    <w:p w:rsidR="00651B3A" w:rsidRDefault="00651B3A" w:rsidP="0088212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51B3A"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51B3A">
        <w:tc>
          <w:tcPr>
            <w:tcW w:w="1890" w:type="dxa"/>
          </w:tcPr>
          <w:p w:rsidR="00E2573E" w:rsidRPr="00921C32" w:rsidRDefault="00EE6B74" w:rsidP="00FA199F">
            <w:pPr>
              <w:pStyle w:val="Textoindependiente"/>
              <w:ind w:left="0"/>
            </w:pPr>
            <w:r w:rsidRPr="00921C32">
              <w:t>Cliente</w:t>
            </w:r>
          </w:p>
          <w:p w:rsidR="0023736D" w:rsidRPr="00921C32" w:rsidRDefault="0023736D" w:rsidP="00FA199F">
            <w:pPr>
              <w:pStyle w:val="Textoindependiente"/>
              <w:ind w:left="0"/>
            </w:pPr>
          </w:p>
          <w:p w:rsidR="0023736D" w:rsidRPr="00921C32" w:rsidRDefault="0023736D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921C32" w:rsidRPr="00921C32" w:rsidRDefault="00921C32" w:rsidP="00921C32">
            <w:pPr>
              <w:pStyle w:val="Textoindependiente"/>
              <w:spacing w:after="0"/>
              <w:ind w:left="0"/>
            </w:pPr>
          </w:p>
          <w:p w:rsidR="0023736D" w:rsidRPr="00921C32" w:rsidRDefault="0023736D" w:rsidP="00921C32">
            <w:pPr>
              <w:pStyle w:val="Textoindependiente"/>
              <w:spacing w:after="0"/>
              <w:ind w:left="0"/>
            </w:pPr>
            <w:r w:rsidRPr="00921C32">
              <w:t>Equipo de desarrollo</w:t>
            </w:r>
          </w:p>
        </w:tc>
        <w:tc>
          <w:tcPr>
            <w:tcW w:w="2610" w:type="dxa"/>
          </w:tcPr>
          <w:p w:rsidR="00E2573E" w:rsidRPr="00921C32" w:rsidRDefault="00921C32" w:rsidP="00E2573E">
            <w:r w:rsidRPr="00921C32">
              <w:t>Homecenter Armenia</w:t>
            </w:r>
          </w:p>
          <w:p w:rsidR="00FA199F" w:rsidRPr="00921C32" w:rsidRDefault="00FA199F" w:rsidP="00FA199F">
            <w:pPr>
              <w:pStyle w:val="Textoindependiente"/>
            </w:pPr>
          </w:p>
          <w:p w:rsidR="00FA199F" w:rsidRPr="00921C32" w:rsidRDefault="00FA199F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FA199F" w:rsidRPr="00921C32" w:rsidRDefault="0023736D" w:rsidP="00FA199F">
            <w:pPr>
              <w:pStyle w:val="Textoindependiente"/>
              <w:ind w:left="0"/>
            </w:pPr>
            <w:r w:rsidRPr="00921C32">
              <w:t>Son los</w:t>
            </w:r>
            <w:r w:rsidR="00921C32">
              <w:t xml:space="preserve"> encargados de desarrollar HC Responsable</w:t>
            </w:r>
          </w:p>
          <w:p w:rsidR="00FA199F" w:rsidRPr="00921C32" w:rsidRDefault="00FA199F" w:rsidP="00FA199F">
            <w:pPr>
              <w:pStyle w:val="Textoindependiente"/>
              <w:ind w:left="0"/>
            </w:pPr>
          </w:p>
        </w:tc>
        <w:tc>
          <w:tcPr>
            <w:tcW w:w="3960" w:type="dxa"/>
          </w:tcPr>
          <w:p w:rsidR="0023736D" w:rsidRPr="00921C32" w:rsidRDefault="0023736D" w:rsidP="0023736D">
            <w:pPr>
              <w:pStyle w:val="Textoindependiente"/>
              <w:numPr>
                <w:ilvl w:val="0"/>
                <w:numId w:val="29"/>
              </w:numPr>
              <w:jc w:val="both"/>
            </w:pPr>
            <w:r w:rsidRPr="00921C32">
              <w:t>Usar</w:t>
            </w:r>
            <w:r w:rsidR="00921C32" w:rsidRPr="00921C32">
              <w:t xml:space="preserve"> HC Responsable</w:t>
            </w:r>
            <w:r w:rsidRPr="00921C32">
              <w:t xml:space="preserve"> como herramienta</w:t>
            </w:r>
            <w:r w:rsidR="00921C32" w:rsidRPr="00921C32">
              <w:t xml:space="preserve"> de evidencia sobre sus prácticas ambientales, laborales y sociales a entes gubernamentales o clientes de la empresa</w:t>
            </w:r>
            <w:r w:rsidRPr="00921C32">
              <w:t>.</w:t>
            </w:r>
          </w:p>
          <w:p w:rsidR="00921C32" w:rsidRPr="00921C32" w:rsidRDefault="00921C32" w:rsidP="00921C32">
            <w:pPr>
              <w:pStyle w:val="Textoindependiente"/>
              <w:ind w:left="0"/>
              <w:jc w:val="both"/>
            </w:pPr>
          </w:p>
          <w:p w:rsidR="00921C32" w:rsidRDefault="00921C32" w:rsidP="00921C32">
            <w:pPr>
              <w:pStyle w:val="Textoindependiente"/>
              <w:spacing w:after="0"/>
              <w:ind w:left="360"/>
              <w:jc w:val="both"/>
            </w:pPr>
          </w:p>
          <w:p w:rsidR="0023736D" w:rsidRPr="00921C32" w:rsidRDefault="00921C32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>
              <w:t>Levantamiento de requisitos</w:t>
            </w:r>
          </w:p>
          <w:p w:rsidR="009A483A" w:rsidRPr="00921C32" w:rsidRDefault="009A483A" w:rsidP="009A483A">
            <w:pPr>
              <w:pStyle w:val="Prrafodelista"/>
            </w:pPr>
          </w:p>
          <w:p w:rsidR="009A483A" w:rsidRPr="00921C32" w:rsidRDefault="009A483A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 w:rsidRPr="00921C32">
              <w:t>Documentación del proyecto</w:t>
            </w:r>
          </w:p>
          <w:p w:rsidR="009A483A" w:rsidRPr="00921C32" w:rsidRDefault="009A483A" w:rsidP="009A483A">
            <w:pPr>
              <w:pStyle w:val="Prrafodelista"/>
            </w:pPr>
          </w:p>
          <w:p w:rsidR="009A483A" w:rsidRPr="00921C32" w:rsidRDefault="00B06D69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 w:rsidRPr="00921C32">
              <w:t xml:space="preserve">Desarrollo de </w:t>
            </w:r>
            <w:r w:rsidR="00921C32">
              <w:t>HC Responsable</w:t>
            </w:r>
          </w:p>
        </w:tc>
      </w:tr>
    </w:tbl>
    <w:p w:rsidR="00651B3A" w:rsidRDefault="009A483A">
      <w:pPr>
        <w:pStyle w:val="Ttulo2"/>
      </w:pPr>
      <w:bookmarkStart w:id="20" w:name="_Toc443831938"/>
      <w:r>
        <w:lastRenderedPageBreak/>
        <w:t>Resumen de usuario</w:t>
      </w:r>
      <w:bookmarkEnd w:id="20"/>
    </w:p>
    <w:p w:rsidR="009A483A" w:rsidRPr="009A483A" w:rsidRDefault="009A483A" w:rsidP="009A483A"/>
    <w:p w:rsidR="00651B3A" w:rsidRDefault="00651B3A" w:rsidP="00882120">
      <w:pPr>
        <w:pStyle w:val="InfoBlue"/>
      </w:pPr>
    </w:p>
    <w:tbl>
      <w:tblPr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716"/>
        <w:gridCol w:w="2835"/>
        <w:gridCol w:w="3969"/>
      </w:tblGrid>
      <w:tr w:rsidR="009A483A" w:rsidTr="009A483A">
        <w:trPr>
          <w:trHeight w:val="418"/>
        </w:trPr>
        <w:tc>
          <w:tcPr>
            <w:tcW w:w="1716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35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9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9A483A" w:rsidRPr="00620117" w:rsidTr="009A483A">
        <w:trPr>
          <w:trHeight w:val="976"/>
        </w:trPr>
        <w:tc>
          <w:tcPr>
            <w:tcW w:w="1716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Usuario</w:t>
            </w:r>
          </w:p>
          <w:p w:rsidR="00620117" w:rsidRPr="00620117" w:rsidRDefault="00620117" w:rsidP="00620117">
            <w:pPr>
              <w:pStyle w:val="Textoindependiente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620117" w:rsidP="009A483A">
            <w:pPr>
              <w:pStyle w:val="Textoindependiente"/>
              <w:ind w:left="0"/>
            </w:pPr>
            <w:r w:rsidRPr="00620117">
              <w:t>Usuario potencial</w:t>
            </w:r>
          </w:p>
          <w:p w:rsidR="009A483A" w:rsidRPr="00620117" w:rsidRDefault="009A483A" w:rsidP="0003269F">
            <w:pPr>
              <w:pStyle w:val="Textoindependiente"/>
              <w:ind w:left="0"/>
            </w:pPr>
          </w:p>
        </w:tc>
        <w:tc>
          <w:tcPr>
            <w:tcW w:w="2835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Son los clientes habituales de Homecenter</w:t>
            </w: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620117" w:rsidP="009A483A">
            <w:pPr>
              <w:pStyle w:val="Textoindependiente"/>
              <w:ind w:left="0"/>
            </w:pPr>
            <w:r w:rsidRPr="00620117">
              <w:t>Son los clientes que pueden atraerse mediante HC Responsable</w:t>
            </w:r>
          </w:p>
          <w:p w:rsidR="009A483A" w:rsidRPr="00620117" w:rsidRDefault="009A483A" w:rsidP="0003269F"/>
        </w:tc>
        <w:tc>
          <w:tcPr>
            <w:tcW w:w="3969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Interactuar con HC Responsable</w:t>
            </w:r>
          </w:p>
          <w:p w:rsidR="009A483A" w:rsidRPr="00620117" w:rsidRDefault="009A483A" w:rsidP="00882120">
            <w:pPr>
              <w:pStyle w:val="InfoBlue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B06D69" w:rsidP="009A483A">
            <w:pPr>
              <w:pStyle w:val="Textoindependiente"/>
              <w:numPr>
                <w:ilvl w:val="0"/>
                <w:numId w:val="29"/>
              </w:numPr>
            </w:pPr>
            <w:r w:rsidRPr="00620117">
              <w:t>Interactuar co</w:t>
            </w:r>
            <w:r w:rsidR="00620117" w:rsidRPr="00620117">
              <w:t>n HC Responsable</w:t>
            </w:r>
          </w:p>
          <w:p w:rsidR="009A483A" w:rsidRPr="00620117" w:rsidRDefault="009A483A" w:rsidP="009A483A">
            <w:pPr>
              <w:pStyle w:val="Textoindependiente"/>
              <w:ind w:left="360"/>
            </w:pPr>
          </w:p>
        </w:tc>
      </w:tr>
    </w:tbl>
    <w:p w:rsidR="00651B3A" w:rsidRDefault="00651B3A">
      <w:pPr>
        <w:pStyle w:val="Textoindependiente"/>
      </w:pPr>
    </w:p>
    <w:p w:rsidR="00651B3A" w:rsidRDefault="009A483A">
      <w:pPr>
        <w:pStyle w:val="Ttulo2"/>
      </w:pPr>
      <w:bookmarkStart w:id="21" w:name="_Toc443831939"/>
      <w:r>
        <w:t>Entorno de usuario</w:t>
      </w:r>
      <w:bookmarkEnd w:id="21"/>
    </w:p>
    <w:p w:rsidR="004058FD" w:rsidRDefault="004058FD" w:rsidP="004058FD"/>
    <w:p w:rsidR="009A483A" w:rsidRDefault="00106F49" w:rsidP="00620117">
      <w:pPr>
        <w:jc w:val="both"/>
      </w:pPr>
      <w:r w:rsidRPr="00620117">
        <w:t xml:space="preserve">Los </w:t>
      </w:r>
      <w:r w:rsidR="00620117">
        <w:t>usuarios de la página HC Responsable serán los usuarios que quieran conocer los planes de Homecenter en cuanto a responsabilidad ambiental, clima laboral e impacto social. La temática de la página web será netamente informativa con enlaces directos a las páginas principales de Homecenter con el fin de hacer una integración entre HC Responsable y las plataformas ya desarrolladas para la empresa</w:t>
      </w:r>
      <w:r w:rsidRPr="00620117">
        <w:t>.</w:t>
      </w:r>
    </w:p>
    <w:p w:rsidR="00620117" w:rsidRPr="00620117" w:rsidRDefault="00620117" w:rsidP="00620117">
      <w:pPr>
        <w:jc w:val="both"/>
      </w:pPr>
    </w:p>
    <w:p w:rsidR="004058FD" w:rsidRPr="00620117" w:rsidRDefault="00620117" w:rsidP="00620117">
      <w:pPr>
        <w:jc w:val="both"/>
      </w:pPr>
      <w:r w:rsidRPr="00620117">
        <w:t>Para el desarrollo de la página web</w:t>
      </w:r>
      <w:r w:rsidR="00106F49" w:rsidRPr="00620117">
        <w:t xml:space="preserve"> se</w:t>
      </w:r>
      <w:r w:rsidRPr="00620117">
        <w:t xml:space="preserve"> trabajará HTML5</w:t>
      </w:r>
      <w:r w:rsidR="00106F49" w:rsidRPr="00620117">
        <w:t xml:space="preserve"> (aún no está decidido).</w:t>
      </w:r>
    </w:p>
    <w:p w:rsidR="00620117" w:rsidRDefault="00620117" w:rsidP="004058FD">
      <w:pPr>
        <w:rPr>
          <w:i/>
        </w:rPr>
      </w:pPr>
    </w:p>
    <w:p w:rsidR="00651B3A" w:rsidRPr="00106F49" w:rsidRDefault="00106F49">
      <w:pPr>
        <w:pStyle w:val="Ttulo2"/>
      </w:pPr>
      <w:bookmarkStart w:id="22" w:name="_Toc443831940"/>
      <w:r w:rsidRPr="00106F49">
        <w:t>Necesidades clave de la parte interesada o del usuario</w:t>
      </w:r>
      <w:bookmarkEnd w:id="22"/>
    </w:p>
    <w:p w:rsidR="00651B3A" w:rsidRPr="00106F49" w:rsidRDefault="00651B3A" w:rsidP="00882120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35"/>
        <w:gridCol w:w="1701"/>
        <w:gridCol w:w="1522"/>
        <w:gridCol w:w="1890"/>
        <w:gridCol w:w="90"/>
        <w:gridCol w:w="2430"/>
      </w:tblGrid>
      <w:tr w:rsidR="00651B3A" w:rsidTr="006655B0">
        <w:tc>
          <w:tcPr>
            <w:tcW w:w="1835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1701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22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Current</w:t>
            </w:r>
            <w:r w:rsidR="00620117">
              <w:rPr>
                <w:b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Proposed</w:t>
            </w:r>
            <w:r w:rsidR="00620117">
              <w:rPr>
                <w:b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651B3A" w:rsidRPr="00620117" w:rsidTr="006655B0">
        <w:tc>
          <w:tcPr>
            <w:tcW w:w="1835" w:type="dxa"/>
          </w:tcPr>
          <w:p w:rsidR="00651B3A" w:rsidRPr="00620117" w:rsidRDefault="00620117" w:rsidP="00B422B2">
            <w:pPr>
              <w:pStyle w:val="Textoindependiente"/>
              <w:ind w:left="0"/>
            </w:pPr>
            <w:r>
              <w:t>La información en la página</w:t>
            </w:r>
            <w:r w:rsidR="006655B0" w:rsidRPr="00620117">
              <w:t xml:space="preserve"> sea confiable.</w:t>
            </w:r>
          </w:p>
        </w:tc>
        <w:tc>
          <w:tcPr>
            <w:tcW w:w="1701" w:type="dxa"/>
          </w:tcPr>
          <w:p w:rsidR="00651B3A" w:rsidRPr="00620117" w:rsidRDefault="006655B0">
            <w:pPr>
              <w:pStyle w:val="Textoindependiente"/>
              <w:ind w:left="0"/>
            </w:pPr>
            <w:r w:rsidRPr="00620117">
              <w:t>Obtener información confiable.</w:t>
            </w:r>
          </w:p>
        </w:tc>
        <w:tc>
          <w:tcPr>
            <w:tcW w:w="1522" w:type="dxa"/>
          </w:tcPr>
          <w:p w:rsidR="00651B3A" w:rsidRPr="00620117" w:rsidRDefault="006655B0" w:rsidP="00B35B68">
            <w:pPr>
              <w:pStyle w:val="Textoindependiente"/>
              <w:ind w:left="0"/>
            </w:pPr>
            <w:r w:rsidRPr="00620117">
              <w:t xml:space="preserve">Desinformación </w:t>
            </w:r>
          </w:p>
        </w:tc>
        <w:tc>
          <w:tcPr>
            <w:tcW w:w="1980" w:type="dxa"/>
            <w:gridSpan w:val="2"/>
          </w:tcPr>
          <w:p w:rsidR="00651B3A" w:rsidRPr="00620117" w:rsidRDefault="006655B0" w:rsidP="00B35B68">
            <w:pPr>
              <w:pStyle w:val="Textoindependiente"/>
              <w:ind w:left="0"/>
            </w:pPr>
            <w:r w:rsidRPr="00620117">
              <w:t xml:space="preserve">Folletos, </w:t>
            </w:r>
            <w:r w:rsidR="00620117">
              <w:t>cifras y reportes de sostenibilidad</w:t>
            </w:r>
          </w:p>
        </w:tc>
        <w:tc>
          <w:tcPr>
            <w:tcW w:w="2430" w:type="dxa"/>
          </w:tcPr>
          <w:p w:rsidR="00651B3A" w:rsidRPr="00620117" w:rsidRDefault="00620117">
            <w:pPr>
              <w:pStyle w:val="Textoindependiente"/>
              <w:ind w:left="0"/>
            </w:pPr>
            <w:r>
              <w:t>Evidenciar la información de manera clara</w:t>
            </w:r>
            <w:r w:rsidR="006655B0" w:rsidRPr="00620117">
              <w:t>.</w:t>
            </w:r>
          </w:p>
        </w:tc>
      </w:tr>
      <w:tr w:rsidR="006655B0" w:rsidRPr="00620117" w:rsidTr="006655B0">
        <w:tc>
          <w:tcPr>
            <w:tcW w:w="1835" w:type="dxa"/>
          </w:tcPr>
          <w:p w:rsidR="006655B0" w:rsidRPr="00620117" w:rsidRDefault="00620117" w:rsidP="00B422B2">
            <w:pPr>
              <w:pStyle w:val="Textoindependiente"/>
              <w:ind w:left="0"/>
            </w:pPr>
            <w:r>
              <w:t>La página sea entendible</w:t>
            </w:r>
          </w:p>
        </w:tc>
        <w:tc>
          <w:tcPr>
            <w:tcW w:w="1701" w:type="dxa"/>
          </w:tcPr>
          <w:p w:rsidR="006655B0" w:rsidRPr="00620117" w:rsidRDefault="00620117">
            <w:pPr>
              <w:pStyle w:val="Textoindependiente"/>
              <w:ind w:left="0"/>
            </w:pPr>
            <w:r>
              <w:t>Utilizar lenguaje apropiado</w:t>
            </w:r>
          </w:p>
        </w:tc>
        <w:tc>
          <w:tcPr>
            <w:tcW w:w="1522" w:type="dxa"/>
          </w:tcPr>
          <w:p w:rsidR="006655B0" w:rsidRPr="00620117" w:rsidRDefault="00620117" w:rsidP="00B35B68">
            <w:pPr>
              <w:pStyle w:val="Textoindependiente"/>
              <w:ind w:left="0"/>
            </w:pPr>
            <w:r>
              <w:t>Poco entendimiento</w:t>
            </w:r>
          </w:p>
        </w:tc>
        <w:tc>
          <w:tcPr>
            <w:tcW w:w="1980" w:type="dxa"/>
            <w:gridSpan w:val="2"/>
          </w:tcPr>
          <w:p w:rsidR="006655B0" w:rsidRPr="00620117" w:rsidRDefault="006655B0" w:rsidP="006655B0">
            <w:pPr>
              <w:pStyle w:val="Textoindependiente"/>
              <w:ind w:left="0"/>
              <w:jc w:val="center"/>
            </w:pPr>
            <w:r w:rsidRPr="00620117">
              <w:t>-</w:t>
            </w:r>
          </w:p>
        </w:tc>
        <w:tc>
          <w:tcPr>
            <w:tcW w:w="2430" w:type="dxa"/>
          </w:tcPr>
          <w:p w:rsidR="006655B0" w:rsidRPr="00620117" w:rsidRDefault="00620117">
            <w:pPr>
              <w:pStyle w:val="Textoindependiente"/>
              <w:ind w:left="0"/>
            </w:pPr>
            <w:r>
              <w:t>Utilizar poco lenguaje técnico</w:t>
            </w: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23" w:name="_Toc452813589"/>
      <w:bookmarkStart w:id="24" w:name="_Toc512930914"/>
      <w:bookmarkStart w:id="25" w:name="_Toc524313343"/>
      <w:bookmarkStart w:id="26" w:name="_Toc443831941"/>
      <w:r>
        <w:t>Alte</w:t>
      </w:r>
      <w:bookmarkEnd w:id="23"/>
      <w:bookmarkEnd w:id="24"/>
      <w:bookmarkEnd w:id="25"/>
      <w:r w:rsidR="006655B0">
        <w:t>rnativas y competencia</w:t>
      </w:r>
      <w:bookmarkEnd w:id="26"/>
    </w:p>
    <w:p w:rsidR="00620117" w:rsidRDefault="00620117" w:rsidP="00620117">
      <w:pPr>
        <w:jc w:val="both"/>
      </w:pPr>
    </w:p>
    <w:p w:rsidR="000278F7" w:rsidRPr="00620117" w:rsidRDefault="000278F7" w:rsidP="00620117">
      <w:pPr>
        <w:jc w:val="both"/>
      </w:pPr>
      <w:r w:rsidRPr="00620117">
        <w:t>Actualmente en Armenia,</w:t>
      </w:r>
      <w:r w:rsidR="00620117">
        <w:t xml:space="preserve"> y en el mercado en general, no existen empresas desarrolladoras de software que </w:t>
      </w:r>
      <w:r w:rsidR="00FE7524">
        <w:t xml:space="preserve">se centren en temas de responsabilidad social, y las empresas sea por desconocimiento o poco compromiso con la sociedad no recurren a soluciones tecnológicas que permitan demostrar a sus clientes o potenciales clientes su responsabilidad con temas ambientales, laborales o sociales. Hoy en día, los temas ambientales, sobre todo, han tomado mucha importancia por las fundaciones y las crisis que se viven en la comunidad; es importante para las empresas generar confianza </w:t>
      </w:r>
      <w:r w:rsidRPr="00620117">
        <w:t xml:space="preserve"> </w:t>
      </w:r>
      <w:r w:rsidR="00882120">
        <w:t>en sus clientes y en la sociedad demostrando sus prácticas ambientales, laborales y sociales, que le permitan ser la mejor opción en el mercado.</w:t>
      </w:r>
    </w:p>
    <w:p w:rsidR="000278F7" w:rsidRDefault="000278F7" w:rsidP="00E52FC2">
      <w:pPr>
        <w:rPr>
          <w:i/>
        </w:rPr>
      </w:pPr>
    </w:p>
    <w:p w:rsidR="00882120" w:rsidRDefault="00882120" w:rsidP="00E52FC2">
      <w:pPr>
        <w:rPr>
          <w:i/>
        </w:rPr>
      </w:pPr>
    </w:p>
    <w:p w:rsidR="00651B3A" w:rsidRDefault="000278F7">
      <w:pPr>
        <w:pStyle w:val="Ttulo1"/>
      </w:pPr>
      <w:bookmarkStart w:id="27" w:name="_Toc443831942"/>
      <w:bookmarkEnd w:id="18"/>
      <w:r>
        <w:lastRenderedPageBreak/>
        <w:t>Visión general del producto</w:t>
      </w:r>
      <w:bookmarkEnd w:id="27"/>
    </w:p>
    <w:p w:rsidR="00882120" w:rsidRDefault="00882120" w:rsidP="00882120">
      <w:pPr>
        <w:pStyle w:val="InfoBlue"/>
      </w:pPr>
    </w:p>
    <w:p w:rsidR="00000464" w:rsidRPr="00882120" w:rsidRDefault="008026A5" w:rsidP="00882120">
      <w:pPr>
        <w:pStyle w:val="InfoBlue"/>
      </w:pPr>
      <w:r w:rsidRPr="00882120">
        <w:t>Se desea</w:t>
      </w:r>
      <w:r w:rsidR="00882120">
        <w:t xml:space="preserve"> desarrollar una página web que comprenda y dé a conocer a los usuarios </w:t>
      </w:r>
      <w:r w:rsidR="00132BF7">
        <w:t>todas aquellas cifras e información pertinente a los planes y proyectos que la empresa Homecenter tiene con respecto a sostenibilidad ambiental, clima laboral e impacto social. La página estará en capacidad de enseñar los datos de manera clara y dar la opción de observar gráficamente tal información.</w:t>
      </w:r>
    </w:p>
    <w:p w:rsidR="00882120" w:rsidRPr="00882120" w:rsidRDefault="00882120" w:rsidP="00882120">
      <w:pPr>
        <w:pStyle w:val="Textoindependiente"/>
      </w:pPr>
    </w:p>
    <w:p w:rsidR="00651B3A" w:rsidRDefault="00856C35">
      <w:pPr>
        <w:pStyle w:val="Ttulo2"/>
      </w:pPr>
      <w:bookmarkStart w:id="28" w:name="_Toc425054391"/>
      <w:bookmarkStart w:id="29" w:name="_Toc318088998"/>
      <w:bookmarkStart w:id="30" w:name="_Toc320274603"/>
      <w:bookmarkStart w:id="31" w:name="_Toc320279476"/>
      <w:bookmarkStart w:id="32" w:name="_Toc323533353"/>
      <w:bookmarkStart w:id="33" w:name="_Toc339783677"/>
      <w:bookmarkStart w:id="34" w:name="_Toc339784266"/>
      <w:bookmarkStart w:id="35" w:name="_Toc342757867"/>
      <w:bookmarkStart w:id="36" w:name="_Toc346297778"/>
      <w:bookmarkStart w:id="37" w:name="_Toc422186484"/>
      <w:bookmarkStart w:id="38" w:name="_Toc436203388"/>
      <w:bookmarkStart w:id="39" w:name="_Toc452813591"/>
      <w:bookmarkStart w:id="40" w:name="_Toc512930916"/>
      <w:bookmarkStart w:id="41" w:name="_Toc524313345"/>
      <w:bookmarkStart w:id="42" w:name="_Toc443831943"/>
      <w:r>
        <w:t>P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8026A5">
        <w:t>erspectiva del producto</w:t>
      </w:r>
      <w:bookmarkEnd w:id="42"/>
    </w:p>
    <w:p w:rsidR="00882120" w:rsidRDefault="00882120" w:rsidP="00882120">
      <w:pPr>
        <w:pStyle w:val="InfoBlue"/>
      </w:pPr>
    </w:p>
    <w:p w:rsidR="008026A5" w:rsidRDefault="00132BF7" w:rsidP="00882120">
      <w:pPr>
        <w:pStyle w:val="InfoBlue"/>
      </w:pPr>
      <w:r>
        <w:t>HC Responsable se utilizaría como página informativa para la visualización de datos referentes a indicadores de responsabilidad social de la empresa Homecenter.</w:t>
      </w:r>
      <w:bookmarkStart w:id="43" w:name="_GoBack"/>
      <w:bookmarkEnd w:id="43"/>
    </w:p>
    <w:p w:rsidR="00511437" w:rsidRPr="005A2B83" w:rsidRDefault="00511437" w:rsidP="00511437">
      <w:pPr>
        <w:pStyle w:val="Textoindependiente"/>
        <w:ind w:left="0"/>
        <w:rPr>
          <w:i/>
        </w:rPr>
      </w:pPr>
    </w:p>
    <w:p w:rsidR="00651B3A" w:rsidRDefault="008026A5">
      <w:pPr>
        <w:pStyle w:val="Ttulo2"/>
      </w:pPr>
      <w:bookmarkStart w:id="44" w:name="_Toc443831944"/>
      <w:r>
        <w:t>Suposiciones y dependencias</w:t>
      </w:r>
      <w:bookmarkEnd w:id="44"/>
    </w:p>
    <w:p w:rsidR="00882120" w:rsidRDefault="00882120" w:rsidP="005A2B83">
      <w:pPr>
        <w:rPr>
          <w:i/>
        </w:rPr>
      </w:pPr>
    </w:p>
    <w:p w:rsidR="005A2B83" w:rsidRPr="00132BF7" w:rsidRDefault="005A2B83" w:rsidP="00132BF7">
      <w:pPr>
        <w:jc w:val="both"/>
      </w:pPr>
      <w:r w:rsidRPr="00132BF7">
        <w:t>Supuestos:</w:t>
      </w:r>
    </w:p>
    <w:p w:rsidR="008026A5" w:rsidRPr="00132BF7" w:rsidRDefault="008026A5" w:rsidP="00132BF7">
      <w:pPr>
        <w:jc w:val="both"/>
      </w:pPr>
    </w:p>
    <w:p w:rsidR="008026A5" w:rsidRPr="00132BF7" w:rsidRDefault="00423226" w:rsidP="00132BF7">
      <w:pPr>
        <w:jc w:val="both"/>
      </w:pPr>
      <w:r w:rsidRPr="00132BF7">
        <w:t>No conseguir un cliente para el producto, ocasiona que no se pueda implementar en un ambiente real.</w:t>
      </w:r>
    </w:p>
    <w:p w:rsidR="00423226" w:rsidRPr="005A2B83" w:rsidRDefault="00423226" w:rsidP="005A2B83">
      <w:pPr>
        <w:rPr>
          <w:i/>
        </w:rPr>
      </w:pPr>
    </w:p>
    <w:p w:rsidR="00651B3A" w:rsidRDefault="00423226">
      <w:pPr>
        <w:pStyle w:val="Ttulo1"/>
      </w:pPr>
      <w:bookmarkStart w:id="45" w:name="_Toc443831945"/>
      <w:r>
        <w:t>Características del producto</w:t>
      </w:r>
      <w:bookmarkEnd w:id="45"/>
    </w:p>
    <w:p w:rsidR="00882120" w:rsidRPr="00882120" w:rsidRDefault="00882120" w:rsidP="00882120">
      <w:pPr>
        <w:ind w:left="720"/>
      </w:pPr>
    </w:p>
    <w:p w:rsidR="00423226" w:rsidRDefault="00132BF7" w:rsidP="00132BF7">
      <w:pPr>
        <w:numPr>
          <w:ilvl w:val="0"/>
          <w:numId w:val="31"/>
        </w:numPr>
        <w:jc w:val="both"/>
      </w:pPr>
      <w:r>
        <w:t>La página web tendrá información acerca de las estrategias ambientales, laborales y sociales de Homecenter Armenia.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El usuario podrá ver de manera gráfica los datos recopilados.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La página servirá como apoyo a las auditorías realizadas por parte de la Secretaría Ambiental.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Generará confianza a los clientes por sus prácticas.</w:t>
      </w:r>
    </w:p>
    <w:p w:rsidR="00423226" w:rsidRPr="00132BF7" w:rsidRDefault="00132BF7" w:rsidP="00132BF7">
      <w:pPr>
        <w:numPr>
          <w:ilvl w:val="0"/>
          <w:numId w:val="31"/>
        </w:numPr>
        <w:jc w:val="both"/>
      </w:pPr>
      <w:r>
        <w:t>Tendrá enlaces hacia las páginas principales de Homecenter para realizar una integración de todas las plataformas.</w:t>
      </w:r>
    </w:p>
    <w:p w:rsidR="00423226" w:rsidRPr="005A2B83" w:rsidRDefault="00423226" w:rsidP="00423226">
      <w:pPr>
        <w:ind w:left="720"/>
      </w:pPr>
    </w:p>
    <w:p w:rsidR="005A2B83" w:rsidRPr="005A2B83" w:rsidRDefault="005A2B83" w:rsidP="005A2B83"/>
    <w:p w:rsidR="00075B2D" w:rsidRPr="00075B2D" w:rsidRDefault="00075B2D" w:rsidP="00423226">
      <w:pPr>
        <w:pStyle w:val="Textoindependiente"/>
        <w:ind w:left="1440"/>
        <w:rPr>
          <w:i/>
        </w:rPr>
      </w:pPr>
    </w:p>
    <w:sectPr w:rsidR="00075B2D" w:rsidRPr="00075B2D" w:rsidSect="00E438E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B8D" w:rsidRDefault="00C83B8D">
      <w:pPr>
        <w:spacing w:line="240" w:lineRule="auto"/>
      </w:pPr>
      <w:r>
        <w:separator/>
      </w:r>
    </w:p>
  </w:endnote>
  <w:endnote w:type="continuationSeparator" w:id="1">
    <w:p w:rsidR="00C83B8D" w:rsidRDefault="00C83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51B3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 w:rsidP="0042252A">
          <w:pPr>
            <w:jc w:val="center"/>
          </w:pPr>
          <w:r>
            <w:sym w:font="Symbol" w:char="F0D3"/>
          </w:r>
          <w:r w:rsidR="0042252A">
            <w:t>Universidad del Quindío</w:t>
          </w:r>
          <w:r>
            <w:t xml:space="preserve">, </w:t>
          </w:r>
          <w:r w:rsidR="001F23B7">
            <w:fldChar w:fldCharType="begin"/>
          </w:r>
          <w:r>
            <w:instrText xml:space="preserve"> DATE \@ "yyyy" </w:instrText>
          </w:r>
          <w:r w:rsidR="001F23B7">
            <w:fldChar w:fldCharType="separate"/>
          </w:r>
          <w:r w:rsidR="008E157C">
            <w:rPr>
              <w:noProof/>
            </w:rPr>
            <w:t>2016</w:t>
          </w:r>
          <w:r w:rsidR="001F23B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jc w:val="right"/>
          </w:pPr>
          <w:r>
            <w:t xml:space="preserve">Page </w:t>
          </w:r>
          <w:r w:rsidR="001F23B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F23B7">
            <w:rPr>
              <w:rStyle w:val="Nmerodepgina"/>
            </w:rPr>
            <w:fldChar w:fldCharType="separate"/>
          </w:r>
          <w:r w:rsidR="008E157C">
            <w:rPr>
              <w:rStyle w:val="Nmerodepgina"/>
              <w:noProof/>
            </w:rPr>
            <w:t>2</w:t>
          </w:r>
          <w:r w:rsidR="001F23B7">
            <w:rPr>
              <w:rStyle w:val="Nmerodepgina"/>
            </w:rPr>
            <w:fldChar w:fldCharType="end"/>
          </w:r>
        </w:p>
      </w:tc>
    </w:tr>
  </w:tbl>
  <w:p w:rsidR="00651B3A" w:rsidRDefault="00651B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B8D" w:rsidRDefault="00C83B8D">
      <w:pPr>
        <w:spacing w:line="240" w:lineRule="auto"/>
      </w:pPr>
      <w:r>
        <w:separator/>
      </w:r>
    </w:p>
  </w:footnote>
  <w:footnote w:type="continuationSeparator" w:id="1">
    <w:p w:rsidR="00C83B8D" w:rsidRDefault="00C83B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3A" w:rsidRDefault="00651B3A">
    <w:pPr>
      <w:rPr>
        <w:sz w:val="24"/>
      </w:rPr>
    </w:pPr>
  </w:p>
  <w:p w:rsidR="00953C22" w:rsidRPr="00A61335" w:rsidRDefault="0042252A" w:rsidP="00953C22">
    <w:pPr>
      <w:pStyle w:val="Ttulo"/>
      <w:jc w:val="right"/>
    </w:pPr>
    <w:r>
      <w:t>HC Responsable</w:t>
    </w:r>
  </w:p>
  <w:p w:rsidR="00651B3A" w:rsidRDefault="00651B3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651B3A" w:rsidRDefault="00651B3A">
    <w:pPr>
      <w:pBdr>
        <w:bottom w:val="single" w:sz="6" w:space="1" w:color="auto"/>
      </w:pBdr>
      <w:jc w:val="right"/>
      <w:rPr>
        <w:sz w:val="24"/>
      </w:rPr>
    </w:pPr>
  </w:p>
  <w:p w:rsidR="00651B3A" w:rsidRDefault="00651B3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51B3A">
      <w:tc>
        <w:tcPr>
          <w:tcW w:w="6379" w:type="dxa"/>
        </w:tcPr>
        <w:p w:rsidR="00651B3A" w:rsidRDefault="0042252A">
          <w:r>
            <w:rPr>
              <w:b/>
            </w:rPr>
            <w:t>HC Responsable</w:t>
          </w:r>
        </w:p>
      </w:tc>
      <w:tc>
        <w:tcPr>
          <w:tcW w:w="3179" w:type="dxa"/>
        </w:tcPr>
        <w:p w:rsidR="00651B3A" w:rsidRDefault="008E157C">
          <w:pPr>
            <w:tabs>
              <w:tab w:val="left" w:pos="1135"/>
            </w:tabs>
            <w:spacing w:before="40"/>
            <w:ind w:right="68"/>
          </w:pPr>
          <w:r>
            <w:t>Version:           &lt;2</w:t>
          </w:r>
          <w:r w:rsidR="00856C35">
            <w:t>.0&gt;</w:t>
          </w:r>
        </w:p>
      </w:tc>
    </w:tr>
    <w:tr w:rsidR="00651B3A">
      <w:tc>
        <w:tcPr>
          <w:tcW w:w="6379" w:type="dxa"/>
        </w:tcPr>
        <w:p w:rsidR="00651B3A" w:rsidRDefault="001F23B7" w:rsidP="0042252A">
          <w:fldSimple w:instr=" TITLE  \* MERGEFORMAT ">
            <w:r w:rsidR="00A61335">
              <w:t>Vision</w:t>
            </w:r>
          </w:fldSimple>
        </w:p>
      </w:tc>
      <w:tc>
        <w:tcPr>
          <w:tcW w:w="3179" w:type="dxa"/>
        </w:tcPr>
        <w:p w:rsidR="00651B3A" w:rsidRDefault="008E157C" w:rsidP="00A61335">
          <w:r>
            <w:t xml:space="preserve">  Date: 02/10</w:t>
          </w:r>
          <w:r w:rsidR="00995744">
            <w:t>/2016</w:t>
          </w:r>
        </w:p>
      </w:tc>
    </w:tr>
    <w:tr w:rsidR="00651B3A">
      <w:tc>
        <w:tcPr>
          <w:tcW w:w="9558" w:type="dxa"/>
          <w:gridSpan w:val="2"/>
        </w:tcPr>
        <w:p w:rsidR="00651B3A" w:rsidRDefault="0042252A">
          <w:r>
            <w:t>Rup_vision_gpg</w:t>
          </w:r>
        </w:p>
      </w:tc>
    </w:tr>
  </w:tbl>
  <w:p w:rsidR="00651B3A" w:rsidRDefault="00651B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EB274F"/>
    <w:multiLevelType w:val="hybridMultilevel"/>
    <w:tmpl w:val="7834DC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C70C93"/>
    <w:multiLevelType w:val="hybridMultilevel"/>
    <w:tmpl w:val="28EAE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3"/>
  </w:num>
  <w:num w:numId="6">
    <w:abstractNumId w:val="26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9"/>
  </w:num>
  <w:num w:numId="13">
    <w:abstractNumId w:val="16"/>
  </w:num>
  <w:num w:numId="14">
    <w:abstractNumId w:val="31"/>
  </w:num>
  <w:num w:numId="15">
    <w:abstractNumId w:val="15"/>
  </w:num>
  <w:num w:numId="16">
    <w:abstractNumId w:val="5"/>
  </w:num>
  <w:num w:numId="17">
    <w:abstractNumId w:val="30"/>
  </w:num>
  <w:num w:numId="18">
    <w:abstractNumId w:val="22"/>
  </w:num>
  <w:num w:numId="19">
    <w:abstractNumId w:val="7"/>
  </w:num>
  <w:num w:numId="20">
    <w:abstractNumId w:val="21"/>
  </w:num>
  <w:num w:numId="21">
    <w:abstractNumId w:val="14"/>
  </w:num>
  <w:num w:numId="22">
    <w:abstractNumId w:val="29"/>
  </w:num>
  <w:num w:numId="23">
    <w:abstractNumId w:val="12"/>
  </w:num>
  <w:num w:numId="24">
    <w:abstractNumId w:val="9"/>
  </w:num>
  <w:num w:numId="25">
    <w:abstractNumId w:val="8"/>
  </w:num>
  <w:num w:numId="26">
    <w:abstractNumId w:val="27"/>
  </w:num>
  <w:num w:numId="27">
    <w:abstractNumId w:val="28"/>
  </w:num>
  <w:num w:numId="28">
    <w:abstractNumId w:val="34"/>
  </w:num>
  <w:num w:numId="29">
    <w:abstractNumId w:val="20"/>
  </w:num>
  <w:num w:numId="30">
    <w:abstractNumId w:val="6"/>
  </w:num>
  <w:num w:numId="31">
    <w:abstractNumId w:val="11"/>
  </w:num>
  <w:num w:numId="32">
    <w:abstractNumId w:val="24"/>
  </w:num>
  <w:num w:numId="33">
    <w:abstractNumId w:val="13"/>
  </w:num>
  <w:num w:numId="34">
    <w:abstractNumId w:val="10"/>
  </w:num>
  <w:num w:numId="35">
    <w:abstractNumId w:val="25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335"/>
    <w:rsid w:val="00000464"/>
    <w:rsid w:val="00017F62"/>
    <w:rsid w:val="000278F7"/>
    <w:rsid w:val="0003269F"/>
    <w:rsid w:val="00075B2D"/>
    <w:rsid w:val="000D78E9"/>
    <w:rsid w:val="00106F49"/>
    <w:rsid w:val="0013248F"/>
    <w:rsid w:val="00132BF7"/>
    <w:rsid w:val="00143803"/>
    <w:rsid w:val="00184CCC"/>
    <w:rsid w:val="001F23B7"/>
    <w:rsid w:val="001F2AB8"/>
    <w:rsid w:val="00225B58"/>
    <w:rsid w:val="00227523"/>
    <w:rsid w:val="00234940"/>
    <w:rsid w:val="00236DD8"/>
    <w:rsid w:val="0023736D"/>
    <w:rsid w:val="00241A94"/>
    <w:rsid w:val="002627E7"/>
    <w:rsid w:val="002B2256"/>
    <w:rsid w:val="002C0C16"/>
    <w:rsid w:val="002D4EA4"/>
    <w:rsid w:val="002D7A4E"/>
    <w:rsid w:val="002E2A9C"/>
    <w:rsid w:val="002F26BB"/>
    <w:rsid w:val="00302063"/>
    <w:rsid w:val="00331974"/>
    <w:rsid w:val="00337FCD"/>
    <w:rsid w:val="00353DB0"/>
    <w:rsid w:val="0035775F"/>
    <w:rsid w:val="00372C9D"/>
    <w:rsid w:val="00374FBD"/>
    <w:rsid w:val="003A2E10"/>
    <w:rsid w:val="003C0027"/>
    <w:rsid w:val="003F2E3F"/>
    <w:rsid w:val="004058FD"/>
    <w:rsid w:val="0042252A"/>
    <w:rsid w:val="00423226"/>
    <w:rsid w:val="00445F05"/>
    <w:rsid w:val="00450816"/>
    <w:rsid w:val="00472FBF"/>
    <w:rsid w:val="004A100B"/>
    <w:rsid w:val="004B6E86"/>
    <w:rsid w:val="004C3F96"/>
    <w:rsid w:val="004F2785"/>
    <w:rsid w:val="00511437"/>
    <w:rsid w:val="0052088C"/>
    <w:rsid w:val="00542136"/>
    <w:rsid w:val="00581AA0"/>
    <w:rsid w:val="005936F7"/>
    <w:rsid w:val="005959DF"/>
    <w:rsid w:val="005A2B83"/>
    <w:rsid w:val="005A7B5C"/>
    <w:rsid w:val="00620117"/>
    <w:rsid w:val="00651B3A"/>
    <w:rsid w:val="0065427C"/>
    <w:rsid w:val="00660632"/>
    <w:rsid w:val="006655B0"/>
    <w:rsid w:val="00676749"/>
    <w:rsid w:val="00677A41"/>
    <w:rsid w:val="007476F9"/>
    <w:rsid w:val="00753551"/>
    <w:rsid w:val="00792D76"/>
    <w:rsid w:val="007C23B3"/>
    <w:rsid w:val="007C66DB"/>
    <w:rsid w:val="007F01AB"/>
    <w:rsid w:val="007F551F"/>
    <w:rsid w:val="007F5C59"/>
    <w:rsid w:val="008026A5"/>
    <w:rsid w:val="00856C35"/>
    <w:rsid w:val="0086017C"/>
    <w:rsid w:val="00882120"/>
    <w:rsid w:val="008A3C28"/>
    <w:rsid w:val="008B6F9F"/>
    <w:rsid w:val="008D0F29"/>
    <w:rsid w:val="008E157C"/>
    <w:rsid w:val="008F2241"/>
    <w:rsid w:val="008F30AF"/>
    <w:rsid w:val="00900EED"/>
    <w:rsid w:val="00905176"/>
    <w:rsid w:val="00911E55"/>
    <w:rsid w:val="00921C32"/>
    <w:rsid w:val="00942E27"/>
    <w:rsid w:val="00953C22"/>
    <w:rsid w:val="00975FD0"/>
    <w:rsid w:val="00995744"/>
    <w:rsid w:val="009A483A"/>
    <w:rsid w:val="009C6C13"/>
    <w:rsid w:val="009E6DD7"/>
    <w:rsid w:val="009F34A1"/>
    <w:rsid w:val="00A14E29"/>
    <w:rsid w:val="00A23849"/>
    <w:rsid w:val="00A5448F"/>
    <w:rsid w:val="00A56163"/>
    <w:rsid w:val="00A61335"/>
    <w:rsid w:val="00A64736"/>
    <w:rsid w:val="00A8348E"/>
    <w:rsid w:val="00A935E8"/>
    <w:rsid w:val="00A94832"/>
    <w:rsid w:val="00AE3595"/>
    <w:rsid w:val="00AE6AF4"/>
    <w:rsid w:val="00B03045"/>
    <w:rsid w:val="00B06D69"/>
    <w:rsid w:val="00B10A6A"/>
    <w:rsid w:val="00B35B68"/>
    <w:rsid w:val="00B422B2"/>
    <w:rsid w:val="00B66955"/>
    <w:rsid w:val="00B95A3F"/>
    <w:rsid w:val="00BA14CC"/>
    <w:rsid w:val="00BA5E51"/>
    <w:rsid w:val="00BC7F85"/>
    <w:rsid w:val="00C11D91"/>
    <w:rsid w:val="00C21777"/>
    <w:rsid w:val="00C75FA0"/>
    <w:rsid w:val="00C83B8D"/>
    <w:rsid w:val="00C9132F"/>
    <w:rsid w:val="00D63B9D"/>
    <w:rsid w:val="00D76472"/>
    <w:rsid w:val="00DA32F4"/>
    <w:rsid w:val="00DB34AF"/>
    <w:rsid w:val="00DC4135"/>
    <w:rsid w:val="00DF06C3"/>
    <w:rsid w:val="00DF249C"/>
    <w:rsid w:val="00E241A8"/>
    <w:rsid w:val="00E2573E"/>
    <w:rsid w:val="00E438E9"/>
    <w:rsid w:val="00E47BB0"/>
    <w:rsid w:val="00E52FC2"/>
    <w:rsid w:val="00E60BF1"/>
    <w:rsid w:val="00E667DD"/>
    <w:rsid w:val="00EE6B74"/>
    <w:rsid w:val="00F669B9"/>
    <w:rsid w:val="00FA199F"/>
    <w:rsid w:val="00FD434C"/>
    <w:rsid w:val="00FD524A"/>
    <w:rsid w:val="00FE0B8D"/>
    <w:rsid w:val="00FE3B9B"/>
    <w:rsid w:val="00FE7524"/>
    <w:rsid w:val="00FF3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uiPriority w:val="39"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82120"/>
    <w:pPr>
      <w:widowControl/>
      <w:tabs>
        <w:tab w:val="left" w:pos="540"/>
        <w:tab w:val="left" w:pos="1260"/>
      </w:tabs>
      <w:spacing w:after="120"/>
      <w:jc w:val="both"/>
    </w:pPr>
    <w:rPr>
      <w:color w:val="000000" w:themeColor="text1"/>
    </w:rPr>
  </w:style>
  <w:style w:type="character" w:styleId="Hipervnculo">
    <w:name w:val="Hyperlink"/>
    <w:basedOn w:val="Fuentedeprrafopredeter"/>
    <w:uiPriority w:val="99"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C7F8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7C3D-ED71-4130-949D-5966E155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</TotalTime>
  <Pages>7</Pages>
  <Words>1247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Sebastian Lopera</cp:lastModifiedBy>
  <cp:revision>2</cp:revision>
  <cp:lastPrinted>2001-03-15T19:26:00Z</cp:lastPrinted>
  <dcterms:created xsi:type="dcterms:W3CDTF">2016-10-02T07:00:00Z</dcterms:created>
  <dcterms:modified xsi:type="dcterms:W3CDTF">2016-10-02T07:00:00Z</dcterms:modified>
</cp:coreProperties>
</file>